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1FA416BF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FE73BDBA176A4235BD42FC136898F5B3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44036AD5" w14:textId="05988944" w:rsidR="00A704CA" w:rsidRPr="00C92C71" w:rsidRDefault="008860B3" w:rsidP="00A704CA">
                <w:pPr>
                  <w:pStyle w:val="Title"/>
                </w:pPr>
                <w:r>
                  <w:t xml:space="preserve">Asha </w:t>
                </w:r>
                <w:proofErr w:type="spellStart"/>
                <w:r>
                  <w:t>Latha</w:t>
                </w:r>
                <w:proofErr w:type="spellEnd"/>
                <w:r>
                  <w:t xml:space="preserve"> </w:t>
                </w:r>
                <w:proofErr w:type="spellStart"/>
                <w:r>
                  <w:t>Kalluri</w:t>
                </w:r>
                <w:proofErr w:type="spellEnd"/>
              </w:p>
            </w:sdtContent>
          </w:sdt>
          <w:p w14:paraId="3D08782C" w14:textId="77777777" w:rsidR="004604E0" w:rsidRDefault="008860B3" w:rsidP="00A704CA">
            <w:pPr>
              <w:pStyle w:val="ContactInformation"/>
            </w:pPr>
            <w:hyperlink r:id="rId8" w:history="1">
              <w:r w:rsidRPr="00AC5C7E">
                <w:rPr>
                  <w:rStyle w:val="Hyperlink"/>
                </w:rPr>
                <w:t>ashapavan.rangepalli@gmail.com</w:t>
              </w:r>
            </w:hyperlink>
            <w:r>
              <w:t xml:space="preserve"> </w:t>
            </w:r>
          </w:p>
          <w:p w14:paraId="7EFE14A2" w14:textId="19CF33F2" w:rsidR="008860B3" w:rsidRDefault="008860B3" w:rsidP="00A704CA">
            <w:pPr>
              <w:pStyle w:val="ContactInformation"/>
            </w:pPr>
            <w:r>
              <w:t>98804874</w:t>
            </w:r>
          </w:p>
          <w:p w14:paraId="52263AA1" w14:textId="053631D4" w:rsidR="008860B3" w:rsidRPr="00A704CA" w:rsidRDefault="008860B3" w:rsidP="00A704CA">
            <w:pPr>
              <w:pStyle w:val="ContactInformation"/>
            </w:pPr>
            <w:r>
              <w:t>Singapore Permanent Resident</w:t>
            </w:r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01AEA56E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Objective:"/>
            <w:tag w:val="Objective:"/>
            <w:id w:val="-1889253789"/>
            <w:placeholder>
              <w:docPart w:val="EBA46A9F6BFD468FB171B7FBE36E85B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5095235" w14:textId="77777777" w:rsidR="00CA44C2" w:rsidRDefault="00CA44C2" w:rsidP="00840DA9">
                <w:pPr>
                  <w:pStyle w:val="Heading1"/>
                  <w:outlineLvl w:val="0"/>
                </w:pPr>
                <w:r w:rsidRPr="005F7B40">
                  <w:rPr>
                    <w:rStyle w:val="Heading1Char"/>
                    <w:rFonts w:eastAsiaTheme="minorEastAsia"/>
                    <w:b/>
                  </w:rPr>
                  <w:t>Objective</w:t>
                </w:r>
              </w:p>
            </w:tc>
          </w:sdtContent>
        </w:sdt>
        <w:tc>
          <w:tcPr>
            <w:tcW w:w="6768" w:type="dxa"/>
          </w:tcPr>
          <w:p w14:paraId="01A3BDA2" w14:textId="2903ED88" w:rsidR="00CA44C2" w:rsidRDefault="008860B3" w:rsidP="00CA44C2">
            <w:r>
              <w:rPr>
                <w:rFonts w:asciiTheme="majorHAnsi" w:hAnsiTheme="majorHAnsi"/>
              </w:rPr>
              <w:t>Hardworking and passionate to start career, seeking employment. Bringing forth a motivated attitude and a variety of powerful skills.  Adept in various social media platforms and office technology programs. Committed to utilizing my skills to further the mission of a company</w:t>
            </w:r>
          </w:p>
        </w:tc>
      </w:tr>
      <w:tr w:rsidR="00CA44C2" w14:paraId="17A9D0A0" w14:textId="77777777" w:rsidTr="002D4F34">
        <w:sdt>
          <w:sdtPr>
            <w:alias w:val="Experience:"/>
            <w:tag w:val="Experience:"/>
            <w:id w:val="1033002868"/>
            <w:placeholder>
              <w:docPart w:val="942A00C23DE043CBA42A9D767E1D9D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40D1B92" w14:textId="77777777" w:rsidR="00CA44C2" w:rsidRDefault="00CA44C2" w:rsidP="00840DA9">
                <w:pPr>
                  <w:pStyle w:val="Heading1"/>
                  <w:outlineLvl w:val="0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</w:tcPr>
          <w:p w14:paraId="79B7B50E" w14:textId="3CB36E51" w:rsidR="00CA44C2" w:rsidRDefault="008860B3" w:rsidP="00CA44C2">
            <w:r>
              <w:t>Beginner</w:t>
            </w:r>
          </w:p>
        </w:tc>
      </w:tr>
      <w:tr w:rsidR="00F8731E" w14:paraId="688F2B5C" w14:textId="77777777" w:rsidTr="002D4F34">
        <w:sdt>
          <w:sdtPr>
            <w:alias w:val="Education:"/>
            <w:tag w:val="Education:"/>
            <w:id w:val="1405184291"/>
            <w:placeholder>
              <w:docPart w:val="70EE1EC5E5F841F3AD14AF6D87DFEB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8B54B63" w14:textId="77777777" w:rsidR="00F8731E" w:rsidRDefault="00F8731E" w:rsidP="00840DA9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</w:tcPr>
          <w:p w14:paraId="4A82B791" w14:textId="77777777" w:rsidR="004604E0" w:rsidRDefault="008860B3" w:rsidP="00840DA9">
            <w:pPr>
              <w:rPr>
                <w:b/>
                <w:bCs/>
              </w:rPr>
            </w:pPr>
            <w:r w:rsidRPr="008860B3">
              <w:rPr>
                <w:b/>
                <w:bCs/>
              </w:rPr>
              <w:t xml:space="preserve">Associate Data Analyst, NTUC </w:t>
            </w:r>
            <w:proofErr w:type="spellStart"/>
            <w:r w:rsidRPr="008860B3">
              <w:rPr>
                <w:b/>
                <w:bCs/>
              </w:rPr>
              <w:t>LearningHub</w:t>
            </w:r>
            <w:proofErr w:type="spellEnd"/>
            <w:r w:rsidRPr="008860B3">
              <w:rPr>
                <w:b/>
                <w:bCs/>
              </w:rPr>
              <w:t xml:space="preserve">          </w:t>
            </w:r>
          </w:p>
          <w:p w14:paraId="625D980F" w14:textId="14456D2B" w:rsidR="004604E0" w:rsidRDefault="008860B3" w:rsidP="00840DA9">
            <w:pPr>
              <w:rPr>
                <w:b/>
                <w:bCs/>
              </w:rPr>
            </w:pPr>
            <w:proofErr w:type="gramStart"/>
            <w:r w:rsidRPr="008860B3">
              <w:rPr>
                <w:b/>
                <w:bCs/>
              </w:rPr>
              <w:t>Singapore</w:t>
            </w:r>
            <w:r w:rsidR="004604E0">
              <w:rPr>
                <w:b/>
                <w:bCs/>
              </w:rPr>
              <w:t>,  Mar</w:t>
            </w:r>
            <w:proofErr w:type="gramEnd"/>
            <w:r w:rsidR="004604E0">
              <w:rPr>
                <w:b/>
                <w:bCs/>
              </w:rPr>
              <w:t xml:space="preserve"> 2021 – Aug 2021</w:t>
            </w:r>
          </w:p>
          <w:p w14:paraId="4679B3D5" w14:textId="77777777" w:rsidR="004604E0" w:rsidRPr="008860B3" w:rsidRDefault="004604E0" w:rsidP="00840DA9">
            <w:pPr>
              <w:rPr>
                <w:b/>
                <w:bCs/>
              </w:rPr>
            </w:pPr>
          </w:p>
          <w:p w14:paraId="1E679062" w14:textId="77777777" w:rsidR="008860B3" w:rsidRDefault="008860B3" w:rsidP="00840DA9">
            <w:r>
              <w:t>1.Certificate of Learn SQL Course</w:t>
            </w:r>
          </w:p>
          <w:p w14:paraId="5BE78645" w14:textId="77777777" w:rsidR="008860B3" w:rsidRDefault="008860B3" w:rsidP="00840DA9">
            <w:r>
              <w:t>2.Certificate of Statistics for Data Science and Business Analysis</w:t>
            </w:r>
          </w:p>
          <w:p w14:paraId="2B1FC243" w14:textId="77777777" w:rsidR="008860B3" w:rsidRDefault="008860B3" w:rsidP="00840DA9">
            <w:r>
              <w:t>3.Basics of Data Science</w:t>
            </w:r>
          </w:p>
          <w:p w14:paraId="289D65E5" w14:textId="77777777" w:rsidR="008860B3" w:rsidRDefault="008860B3" w:rsidP="00840DA9">
            <w:r>
              <w:t>4.Analyze data with SQL</w:t>
            </w:r>
          </w:p>
          <w:p w14:paraId="14324E5E" w14:textId="77777777" w:rsidR="008860B3" w:rsidRDefault="008860B3" w:rsidP="00840DA9">
            <w:r>
              <w:t>5.Statistics for Data Science ad Business Analysis</w:t>
            </w:r>
          </w:p>
          <w:p w14:paraId="38611932" w14:textId="77777777" w:rsidR="008860B3" w:rsidRDefault="008860B3" w:rsidP="00840DA9">
            <w:r>
              <w:t>6.Analyzing and Visualizing data with Power BI</w:t>
            </w:r>
          </w:p>
          <w:p w14:paraId="18F7621D" w14:textId="77777777" w:rsidR="008860B3" w:rsidRDefault="008860B3" w:rsidP="00840DA9">
            <w:r>
              <w:t>7.Python3 Programming</w:t>
            </w:r>
          </w:p>
          <w:p w14:paraId="65E73EEE" w14:textId="77777777" w:rsidR="008860B3" w:rsidRDefault="008860B3" w:rsidP="00840DA9">
            <w:r>
              <w:t xml:space="preserve">8.Creating Interactive Dashboards using Python          </w:t>
            </w:r>
          </w:p>
          <w:p w14:paraId="308E50A4" w14:textId="77777777" w:rsidR="008860B3" w:rsidRDefault="008860B3" w:rsidP="00840DA9"/>
          <w:p w14:paraId="5ABB987B" w14:textId="77777777" w:rsidR="004604E0" w:rsidRDefault="008860B3" w:rsidP="00840DA9">
            <w:pPr>
              <w:rPr>
                <w:b/>
                <w:bCs/>
              </w:rPr>
            </w:pPr>
            <w:r w:rsidRPr="008860B3">
              <w:rPr>
                <w:b/>
                <w:bCs/>
              </w:rPr>
              <w:t xml:space="preserve">Master of statistics, Sri </w:t>
            </w:r>
            <w:proofErr w:type="spellStart"/>
            <w:r w:rsidRPr="008860B3">
              <w:rPr>
                <w:b/>
                <w:bCs/>
              </w:rPr>
              <w:t>Krishnadevaraya</w:t>
            </w:r>
            <w:proofErr w:type="spellEnd"/>
            <w:r w:rsidRPr="008860B3">
              <w:rPr>
                <w:b/>
                <w:bCs/>
              </w:rPr>
              <w:t xml:space="preserve"> University   </w:t>
            </w:r>
          </w:p>
          <w:p w14:paraId="3BEF5B52" w14:textId="4D93FC39" w:rsidR="00F8731E" w:rsidRPr="008860B3" w:rsidRDefault="008860B3" w:rsidP="00840DA9">
            <w:pPr>
              <w:rPr>
                <w:b/>
                <w:bCs/>
              </w:rPr>
            </w:pPr>
            <w:r w:rsidRPr="008860B3">
              <w:rPr>
                <w:b/>
                <w:bCs/>
              </w:rPr>
              <w:t>Anantapur</w:t>
            </w:r>
            <w:r w:rsidR="004604E0">
              <w:rPr>
                <w:b/>
                <w:bCs/>
              </w:rPr>
              <w:t>, Jun 2001-Apr 2003</w:t>
            </w:r>
          </w:p>
        </w:tc>
      </w:tr>
      <w:tr w:rsidR="008860B3" w14:paraId="51E2B258" w14:textId="77777777" w:rsidTr="002D4F34">
        <w:tc>
          <w:tcPr>
            <w:tcW w:w="1872" w:type="dxa"/>
          </w:tcPr>
          <w:p w14:paraId="7CEA98D5" w14:textId="77777777" w:rsidR="008860B3" w:rsidRDefault="008860B3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4EF61724" w14:textId="77777777" w:rsidR="008860B3" w:rsidRPr="008860B3" w:rsidRDefault="008860B3" w:rsidP="00840DA9">
            <w:pPr>
              <w:rPr>
                <w:b/>
                <w:bCs/>
              </w:rPr>
            </w:pPr>
          </w:p>
        </w:tc>
      </w:tr>
      <w:tr w:rsidR="00F8731E" w14:paraId="78912846" w14:textId="77777777" w:rsidTr="002D4F34">
        <w:tc>
          <w:tcPr>
            <w:tcW w:w="1872" w:type="dxa"/>
          </w:tcPr>
          <w:p w14:paraId="06974878" w14:textId="77777777" w:rsidR="004604E0" w:rsidRDefault="004604E0" w:rsidP="00840DA9">
            <w:pPr>
              <w:pStyle w:val="Heading1"/>
              <w:outlineLvl w:val="0"/>
            </w:pPr>
          </w:p>
          <w:p w14:paraId="1777E6B7" w14:textId="77777777" w:rsidR="004604E0" w:rsidRDefault="004604E0" w:rsidP="00840DA9">
            <w:pPr>
              <w:pStyle w:val="Heading1"/>
              <w:outlineLvl w:val="0"/>
            </w:pPr>
          </w:p>
          <w:p w14:paraId="7A925330" w14:textId="77777777" w:rsidR="004604E0" w:rsidRDefault="004604E0" w:rsidP="00840DA9">
            <w:pPr>
              <w:pStyle w:val="Heading1"/>
              <w:outlineLvl w:val="0"/>
            </w:pPr>
          </w:p>
          <w:p w14:paraId="21B1DFEA" w14:textId="77777777" w:rsidR="004604E0" w:rsidRDefault="004604E0" w:rsidP="00840DA9">
            <w:pPr>
              <w:pStyle w:val="Heading1"/>
              <w:outlineLvl w:val="0"/>
            </w:pPr>
          </w:p>
          <w:p w14:paraId="46DE7E12" w14:textId="5A8E5724" w:rsidR="00F8731E" w:rsidRDefault="008860B3" w:rsidP="00840DA9">
            <w:pPr>
              <w:pStyle w:val="Heading1"/>
              <w:outlineLvl w:val="0"/>
            </w:pPr>
            <w:r>
              <w:lastRenderedPageBreak/>
              <w:t>SKILLS</w:t>
            </w:r>
          </w:p>
        </w:tc>
        <w:tc>
          <w:tcPr>
            <w:tcW w:w="6768" w:type="dxa"/>
          </w:tcPr>
          <w:p w14:paraId="2A7C2B2D" w14:textId="1970256A" w:rsidR="00F8731E" w:rsidRDefault="00F8731E" w:rsidP="00840DA9"/>
        </w:tc>
      </w:tr>
      <w:tr w:rsidR="004604E0" w14:paraId="667F6B18" w14:textId="77777777" w:rsidTr="002D4F34">
        <w:tc>
          <w:tcPr>
            <w:tcW w:w="1872" w:type="dxa"/>
          </w:tcPr>
          <w:p w14:paraId="59695082" w14:textId="77777777" w:rsidR="004604E0" w:rsidRDefault="004604E0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0D325C47" w14:textId="6874778B" w:rsidR="004604E0" w:rsidRDefault="004604E0" w:rsidP="00840DA9">
            <w:r>
              <w:t>Microsoft Excel</w:t>
            </w:r>
            <w:r>
              <w:t xml:space="preserve">                      Beginner</w:t>
            </w:r>
          </w:p>
          <w:p w14:paraId="2223D2F2" w14:textId="0992F755" w:rsidR="004604E0" w:rsidRDefault="004604E0" w:rsidP="00840DA9">
            <w:r>
              <w:t xml:space="preserve">Microsoft SQL                         </w:t>
            </w:r>
            <w:r>
              <w:t>Beginner</w:t>
            </w:r>
          </w:p>
          <w:p w14:paraId="384FFB47" w14:textId="1C183501" w:rsidR="004604E0" w:rsidRDefault="004604E0" w:rsidP="00840DA9">
            <w:r>
              <w:t xml:space="preserve">Microsoft Power BI                 </w:t>
            </w:r>
            <w:r>
              <w:t>Beginner</w:t>
            </w:r>
          </w:p>
          <w:p w14:paraId="3842673D" w14:textId="1FCA62E9" w:rsidR="004604E0" w:rsidRDefault="004604E0" w:rsidP="00840DA9">
            <w:r>
              <w:t xml:space="preserve">Python3                                   </w:t>
            </w:r>
            <w:r>
              <w:t>Beginner</w:t>
            </w:r>
          </w:p>
        </w:tc>
      </w:tr>
    </w:tbl>
    <w:p w14:paraId="73C2F7D8" w14:textId="2DC03723" w:rsidR="003D37C1" w:rsidRDefault="003D37C1" w:rsidP="00BB1ED9"/>
    <w:p w14:paraId="42100219" w14:textId="4CDBF376" w:rsidR="004604E0" w:rsidRDefault="004604E0" w:rsidP="00BB1ED9">
      <w:pPr>
        <w:rPr>
          <w:b/>
          <w:bCs/>
        </w:rPr>
      </w:pPr>
      <w:r w:rsidRPr="004604E0">
        <w:rPr>
          <w:b/>
          <w:bCs/>
        </w:rPr>
        <w:t>INTERNSHIPS</w:t>
      </w:r>
      <w:r>
        <w:rPr>
          <w:b/>
          <w:bCs/>
        </w:rPr>
        <w:tab/>
        <w:t xml:space="preserve">       Capstone Project, NTUC </w:t>
      </w:r>
      <w:proofErr w:type="spellStart"/>
      <w:r>
        <w:rPr>
          <w:b/>
          <w:bCs/>
        </w:rPr>
        <w:t>LearningHub</w:t>
      </w:r>
      <w:proofErr w:type="spellEnd"/>
    </w:p>
    <w:p w14:paraId="2D17D3D4" w14:textId="0FF7128E" w:rsidR="004604E0" w:rsidRPr="004604E0" w:rsidRDefault="004604E0" w:rsidP="004604E0">
      <w:pPr>
        <w:ind w:left="1908"/>
      </w:pPr>
      <w:r>
        <w:t xml:space="preserve">Have done capstone projects for Excel, Power </w:t>
      </w:r>
      <w:proofErr w:type="gramStart"/>
      <w:r>
        <w:t>BI</w:t>
      </w:r>
      <w:proofErr w:type="gramEnd"/>
      <w:r>
        <w:t xml:space="preserve"> and SQL. Final Capstone project is pending in Python</w:t>
      </w:r>
    </w:p>
    <w:sectPr w:rsidR="004604E0" w:rsidRPr="004604E0">
      <w:footerReference w:type="default" r:id="rId9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A3841" w14:textId="77777777" w:rsidR="00A71223" w:rsidRDefault="00A71223">
      <w:pPr>
        <w:spacing w:after="0" w:line="240" w:lineRule="auto"/>
      </w:pPr>
      <w:r>
        <w:separator/>
      </w:r>
    </w:p>
  </w:endnote>
  <w:endnote w:type="continuationSeparator" w:id="0">
    <w:p w14:paraId="66DC20AD" w14:textId="77777777" w:rsidR="00A71223" w:rsidRDefault="00A71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167731DB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2B7A196D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98B2878B2AFE4038ABC6BD341DAAAF22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062E3CDF" w14:textId="0FC94B09" w:rsidR="00C92C71" w:rsidRPr="00C92C71" w:rsidRDefault="008860B3" w:rsidP="00C92C71">
              <w:pPr>
                <w:pStyle w:val="Footer"/>
              </w:pPr>
              <w:r>
                <w:t xml:space="preserve">Asha </w:t>
              </w:r>
              <w:proofErr w:type="spellStart"/>
              <w:r>
                <w:t>Latha</w:t>
              </w:r>
              <w:proofErr w:type="spellEnd"/>
              <w:r>
                <w:t xml:space="preserve"> </w:t>
              </w:r>
              <w:proofErr w:type="spellStart"/>
              <w:r>
                <w:t>Kalluri</w:t>
              </w:r>
              <w:proofErr w:type="spellEnd"/>
            </w:p>
          </w:sdtContent>
        </w:sdt>
        <w:p w14:paraId="36E1FB6C" w14:textId="77777777" w:rsidR="00A86F61" w:rsidRDefault="00A71223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FE73BDBA176A4235BD42FC136898F5B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6724A7">
                <w:t>Street Address, City, ST ZIP Code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DF8473484CC04B45BE3FA4D3B0C922D3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F31BF6">
                <w:t>Phone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96CC9E34505446BBBD099C3300FA3A02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6724A7">
                <w:t>Email</w:t>
              </w:r>
            </w:sdtContent>
          </w:sdt>
        </w:p>
      </w:tc>
    </w:tr>
  </w:tbl>
  <w:p w14:paraId="75C06D4E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C8AE7" w14:textId="77777777" w:rsidR="00A71223" w:rsidRDefault="00A71223">
      <w:pPr>
        <w:spacing w:after="0" w:line="240" w:lineRule="auto"/>
      </w:pPr>
      <w:r>
        <w:separator/>
      </w:r>
    </w:p>
  </w:footnote>
  <w:footnote w:type="continuationSeparator" w:id="0">
    <w:p w14:paraId="63B58F10" w14:textId="77777777" w:rsidR="00A71223" w:rsidRDefault="00A71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B3"/>
    <w:rsid w:val="00014CE3"/>
    <w:rsid w:val="000B32EC"/>
    <w:rsid w:val="000E000D"/>
    <w:rsid w:val="001905AF"/>
    <w:rsid w:val="001C5D03"/>
    <w:rsid w:val="002D4F34"/>
    <w:rsid w:val="002F798F"/>
    <w:rsid w:val="00331C78"/>
    <w:rsid w:val="003D37C1"/>
    <w:rsid w:val="004604E0"/>
    <w:rsid w:val="004B37C5"/>
    <w:rsid w:val="005203B5"/>
    <w:rsid w:val="005A6A02"/>
    <w:rsid w:val="005D21FB"/>
    <w:rsid w:val="005F7B40"/>
    <w:rsid w:val="006724A7"/>
    <w:rsid w:val="00675AA5"/>
    <w:rsid w:val="006B2AB4"/>
    <w:rsid w:val="00784B25"/>
    <w:rsid w:val="008333FC"/>
    <w:rsid w:val="00841341"/>
    <w:rsid w:val="008466F0"/>
    <w:rsid w:val="008569E5"/>
    <w:rsid w:val="008860B3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71223"/>
    <w:rsid w:val="00A86F61"/>
    <w:rsid w:val="00AD0CCD"/>
    <w:rsid w:val="00B67BCB"/>
    <w:rsid w:val="00BB1ED9"/>
    <w:rsid w:val="00C92C71"/>
    <w:rsid w:val="00CA44C2"/>
    <w:rsid w:val="00D140F4"/>
    <w:rsid w:val="00DC00B3"/>
    <w:rsid w:val="00E21D64"/>
    <w:rsid w:val="00E33851"/>
    <w:rsid w:val="00EB0A7E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D517"/>
  <w15:chartTrackingRefBased/>
  <w15:docId w15:val="{2EE61F70-0652-43E2-8A47-3470AD22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apavan.rangepal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1716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73BDBA176A4235BD42FC136898F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89261-0E39-47A7-87F1-238030CB3A41}"/>
      </w:docPartPr>
      <w:docPartBody>
        <w:p w:rsidR="00000000" w:rsidRDefault="00DE62CD">
          <w:pPr>
            <w:pStyle w:val="FE73BDBA176A4235BD42FC136898F5B3"/>
          </w:pPr>
          <w:r>
            <w:t>Your Name</w:t>
          </w:r>
        </w:p>
      </w:docPartBody>
    </w:docPart>
    <w:docPart>
      <w:docPartPr>
        <w:name w:val="DF8473484CC04B45BE3FA4D3B0C92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1A87E-17DC-41D1-A4FC-9D7C55B03EA9}"/>
      </w:docPartPr>
      <w:docPartBody>
        <w:p w:rsidR="00000000" w:rsidRDefault="00DE62CD">
          <w:pPr>
            <w:pStyle w:val="DF8473484CC04B45BE3FA4D3B0C922D3"/>
          </w:pPr>
          <w:r w:rsidRPr="00A704CA">
            <w:t>Street Address, City, ST ZIP Code</w:t>
          </w:r>
        </w:p>
      </w:docPartBody>
    </w:docPart>
    <w:docPart>
      <w:docPartPr>
        <w:name w:val="96CC9E34505446BBBD099C3300FA3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32FAD-230B-4C1D-9C47-AB3BC6F36DD1}"/>
      </w:docPartPr>
      <w:docPartBody>
        <w:p w:rsidR="00000000" w:rsidRDefault="00DE62CD">
          <w:pPr>
            <w:pStyle w:val="96CC9E34505446BBBD099C3300FA3A02"/>
          </w:pPr>
          <w:r>
            <w:t>Phone</w:t>
          </w:r>
        </w:p>
      </w:docPartBody>
    </w:docPart>
    <w:docPart>
      <w:docPartPr>
        <w:name w:val="EBA46A9F6BFD468FB171B7FBE36E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ACDA0-2580-4E60-92AC-57C669E2FA19}"/>
      </w:docPartPr>
      <w:docPartBody>
        <w:p w:rsidR="00000000" w:rsidRDefault="00DE62CD">
          <w:pPr>
            <w:pStyle w:val="EBA46A9F6BFD468FB171B7FBE36E85B3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942A00C23DE043CBA42A9D767E1D9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32643-E07E-43C0-964E-120E04DA8EE6}"/>
      </w:docPartPr>
      <w:docPartBody>
        <w:p w:rsidR="00000000" w:rsidRDefault="00DE62CD">
          <w:pPr>
            <w:pStyle w:val="942A00C23DE043CBA42A9D767E1D9D13"/>
          </w:pPr>
          <w:r w:rsidRPr="005F7B40">
            <w:t>Experience</w:t>
          </w:r>
        </w:p>
      </w:docPartBody>
    </w:docPart>
    <w:docPart>
      <w:docPartPr>
        <w:name w:val="98B2878B2AFE4038ABC6BD341DAAA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5419-FDD8-4BB7-9CCB-07D2C9098571}"/>
      </w:docPartPr>
      <w:docPartBody>
        <w:p w:rsidR="00000000" w:rsidRDefault="00DE62CD">
          <w:pPr>
            <w:pStyle w:val="98B2878B2AFE4038ABC6BD341DAAAF22"/>
          </w:pPr>
          <w:r>
            <w:t>Job Title 1</w:t>
          </w:r>
        </w:p>
      </w:docPartBody>
    </w:docPart>
    <w:docPart>
      <w:docPartPr>
        <w:name w:val="70EE1EC5E5F841F3AD14AF6D87DFE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1D64-9D50-40AB-9482-C040B966E3F0}"/>
      </w:docPartPr>
      <w:docPartBody>
        <w:p w:rsidR="00000000" w:rsidRDefault="00DE62CD">
          <w:pPr>
            <w:pStyle w:val="70EE1EC5E5F841F3AD14AF6D87DFEB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CD"/>
    <w:rsid w:val="00D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73BDBA176A4235BD42FC136898F5B3">
    <w:name w:val="FE73BDBA176A4235BD42FC136898F5B3"/>
  </w:style>
  <w:style w:type="paragraph" w:customStyle="1" w:styleId="DF8473484CC04B45BE3FA4D3B0C922D3">
    <w:name w:val="DF8473484CC04B45BE3FA4D3B0C922D3"/>
  </w:style>
  <w:style w:type="paragraph" w:customStyle="1" w:styleId="96CC9E34505446BBBD099C3300FA3A02">
    <w:name w:val="96CC9E34505446BBBD099C3300FA3A02"/>
  </w:style>
  <w:style w:type="paragraph" w:customStyle="1" w:styleId="DF834D95B35D4016953A1A5997726DDF">
    <w:name w:val="DF834D95B35D4016953A1A5997726DD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EBA46A9F6BFD468FB171B7FBE36E85B3">
    <w:name w:val="EBA46A9F6BFD468FB171B7FBE36E85B3"/>
  </w:style>
  <w:style w:type="paragraph" w:customStyle="1" w:styleId="00CD0D5FCBA546669C39E2F4EE926471">
    <w:name w:val="00CD0D5FCBA546669C39E2F4EE926471"/>
  </w:style>
  <w:style w:type="paragraph" w:customStyle="1" w:styleId="942A00C23DE043CBA42A9D767E1D9D13">
    <w:name w:val="942A00C23DE043CBA42A9D767E1D9D13"/>
  </w:style>
  <w:style w:type="paragraph" w:customStyle="1" w:styleId="98B2878B2AFE4038ABC6BD341DAAAF22">
    <w:name w:val="98B2878B2AFE4038ABC6BD341DAAAF22"/>
  </w:style>
  <w:style w:type="paragraph" w:customStyle="1" w:styleId="C9687296ADD6461AB0DE412943C1EB21">
    <w:name w:val="C9687296ADD6461AB0DE412943C1EB21"/>
  </w:style>
  <w:style w:type="paragraph" w:customStyle="1" w:styleId="FE03BA90D20D4C519B86F7B967135567">
    <w:name w:val="FE03BA90D20D4C519B86F7B967135567"/>
  </w:style>
  <w:style w:type="paragraph" w:customStyle="1" w:styleId="8B2422A0024A4BF0B9A73E320B20F94F">
    <w:name w:val="8B2422A0024A4BF0B9A73E320B20F94F"/>
  </w:style>
  <w:style w:type="paragraph" w:customStyle="1" w:styleId="584DFC69F4B14177BC8898F9B7D79B44">
    <w:name w:val="584DFC69F4B14177BC8898F9B7D79B44"/>
  </w:style>
  <w:style w:type="paragraph" w:customStyle="1" w:styleId="60AB779D3AFE4399A4BDB941DDB1FC49">
    <w:name w:val="60AB779D3AFE4399A4BDB941DDB1FC49"/>
  </w:style>
  <w:style w:type="paragraph" w:customStyle="1" w:styleId="40D14F250F9C41C0902837F123FBE22A">
    <w:name w:val="40D14F250F9C41C0902837F123FBE22A"/>
  </w:style>
  <w:style w:type="paragraph" w:customStyle="1" w:styleId="F5E768E6FF34416C811A8B83784A886F">
    <w:name w:val="F5E768E6FF34416C811A8B83784A886F"/>
  </w:style>
  <w:style w:type="paragraph" w:customStyle="1" w:styleId="5BE4A32E35BF447FB2A7568EF4CEA13B">
    <w:name w:val="5BE4A32E35BF447FB2A7568EF4CEA13B"/>
  </w:style>
  <w:style w:type="paragraph" w:customStyle="1" w:styleId="BEA49E5B32674CD996C1CE71C2BE6420">
    <w:name w:val="BEA49E5B32674CD996C1CE71C2BE6420"/>
  </w:style>
  <w:style w:type="paragraph" w:customStyle="1" w:styleId="1F5C9A85D692498B8FC6AF3ECEF8A801">
    <w:name w:val="1F5C9A85D692498B8FC6AF3ECEF8A801"/>
  </w:style>
  <w:style w:type="paragraph" w:customStyle="1" w:styleId="EF85AECDE81A4F9691C5C8DEDBB82C6A">
    <w:name w:val="EF85AECDE81A4F9691C5C8DEDBB82C6A"/>
  </w:style>
  <w:style w:type="paragraph" w:customStyle="1" w:styleId="70EE1EC5E5F841F3AD14AF6D87DFEB00">
    <w:name w:val="70EE1EC5E5F841F3AD14AF6D87DFEB00"/>
  </w:style>
  <w:style w:type="paragraph" w:customStyle="1" w:styleId="9E6558CBCD1042388DD3F582FBEC83CD">
    <w:name w:val="9E6558CBCD1042388DD3F582FBEC83CD"/>
  </w:style>
  <w:style w:type="paragraph" w:customStyle="1" w:styleId="AB06526A10904E0D99088CD226934DB0">
    <w:name w:val="AB06526A10904E0D99088CD226934DB0"/>
  </w:style>
  <w:style w:type="paragraph" w:customStyle="1" w:styleId="72A4FDCC8E5A48AFA01742208D273D11">
    <w:name w:val="72A4FDCC8E5A48AFA01742208D273D11"/>
  </w:style>
  <w:style w:type="paragraph" w:customStyle="1" w:styleId="5E6A9C2797354E42A34F8B1E01BFDF52">
    <w:name w:val="5E6A9C2797354E42A34F8B1E01BFDF52"/>
  </w:style>
  <w:style w:type="paragraph" w:customStyle="1" w:styleId="390991A334E9445D909158FA4BED7891">
    <w:name w:val="390991A334E9445D909158FA4BED7891"/>
  </w:style>
  <w:style w:type="paragraph" w:customStyle="1" w:styleId="FE10BEE4B3054FD585390AED818759B3">
    <w:name w:val="FE10BEE4B3054FD585390AED818759B3"/>
  </w:style>
  <w:style w:type="paragraph" w:customStyle="1" w:styleId="34A8A2D1314948DF9E27C492A3959137">
    <w:name w:val="34A8A2D1314948DF9E27C492A3959137"/>
  </w:style>
  <w:style w:type="paragraph" w:customStyle="1" w:styleId="4BE02DEE3B4647EA9721628D590F600B">
    <w:name w:val="4BE02DEE3B4647EA9721628D590F600B"/>
  </w:style>
  <w:style w:type="paragraph" w:customStyle="1" w:styleId="674775032CDE443992B8F90D10E7D22F">
    <w:name w:val="674775032CDE443992B8F90D10E7D22F"/>
  </w:style>
  <w:style w:type="paragraph" w:customStyle="1" w:styleId="CE92E51CB1274AF1AAA52C2B4172AD3A">
    <w:name w:val="CE92E51CB1274AF1AAA52C2B4172AD3A"/>
  </w:style>
  <w:style w:type="paragraph" w:customStyle="1" w:styleId="A29A810781E043A4A795F5769576F316">
    <w:name w:val="A29A810781E043A4A795F5769576F316"/>
  </w:style>
  <w:style w:type="paragraph" w:customStyle="1" w:styleId="D368757D84914F9ABD5634B171E6AA17">
    <w:name w:val="D368757D84914F9ABD5634B171E6AA17"/>
  </w:style>
  <w:style w:type="paragraph" w:customStyle="1" w:styleId="002DBF9E40C34FBF875042DE68CCA9FE">
    <w:name w:val="002DBF9E40C34FBF875042DE68CCA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SS1716</dc:creator>
  <cp:keywords/>
  <dc:description>Asha Latha Kalluri</dc:description>
  <cp:lastModifiedBy>AshaPavan Kalluru</cp:lastModifiedBy>
  <cp:revision>1</cp:revision>
  <dcterms:created xsi:type="dcterms:W3CDTF">2021-08-25T08:34:00Z</dcterms:created>
  <dcterms:modified xsi:type="dcterms:W3CDTF">2021-08-25T08:50:00Z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